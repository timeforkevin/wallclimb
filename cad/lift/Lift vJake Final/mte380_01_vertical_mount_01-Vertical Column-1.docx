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10476A" w:rsidP="00A43A5B">
            <w:pPr>
              <w:jc w:val="center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53815" cy="18713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10476A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mte380_01_vertical_mount_01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10476A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February 6,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10476A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Vertical Column</w:t>
                  </w:r>
                </w:p>
                <w:p w:rsidR="00B77317" w:rsidRPr="006A441F" w:rsidRDefault="0010476A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10476A" w:rsidRDefault="001041F1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74176692" w:history="1">
                        <w:r w:rsidR="0010476A" w:rsidRPr="00C21CE0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0476A">
                          <w:rPr>
                            <w:noProof/>
                            <w:webHidden/>
                          </w:rPr>
                          <w:tab/>
                        </w:r>
                        <w:r w:rsidR="0010476A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0476A">
                          <w:rPr>
                            <w:noProof/>
                            <w:webHidden/>
                          </w:rPr>
                          <w:instrText xml:space="preserve"> PAGEREF _Toc474176692 \h </w:instrText>
                        </w:r>
                        <w:r w:rsidR="0010476A">
                          <w:rPr>
                            <w:noProof/>
                            <w:webHidden/>
                          </w:rPr>
                        </w:r>
                        <w:r w:rsidR="0010476A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0476A">
                          <w:rPr>
                            <w:noProof/>
                            <w:webHidden/>
                          </w:rPr>
                          <w:t>1</w:t>
                        </w:r>
                        <w:r w:rsidR="0010476A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3" w:history="1">
                        <w:r w:rsidRPr="00C21CE0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4" w:history="1">
                        <w:r w:rsidRPr="00C21CE0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5" w:history="1">
                        <w:r w:rsidRPr="00C21CE0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6" w:history="1">
                        <w:r w:rsidRPr="00C21CE0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7" w:history="1">
                        <w:r w:rsidRPr="00C21CE0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8" w:history="1">
                        <w:r w:rsidRPr="00C21CE0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699" w:history="1">
                        <w:r w:rsidRPr="00C21CE0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_Toc474176699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0" w:history="1">
                        <w:r w:rsidRPr="00C21CE0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1" w:history="1">
                        <w:r w:rsidRPr="00C21CE0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2" w:history="1">
                        <w:r w:rsidRPr="00C21CE0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3" w:history="1">
                        <w:r w:rsidRPr="00C21CE0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4" w:history="1">
                        <w:r w:rsidRPr="00C21CE0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5" w:history="1">
                        <w:r w:rsidRPr="00C21CE0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0476A" w:rsidRDefault="0010476A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4176706" w:history="1">
                        <w:r w:rsidRPr="00C21CE0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_Toc474176706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10476A" w:rsidP="00C27B5D">
            <w:pPr>
              <w:pStyle w:val="Heading1"/>
              <w:outlineLvl w:val="0"/>
            </w:pPr>
            <w:bookmarkStart w:id="0" w:name="_Toc474176692"/>
            <w:r>
              <w:t>Description</w:t>
            </w:r>
            <w:bookmarkEnd w:id="0"/>
          </w:p>
          <w:p w:rsidR="00F448BC" w:rsidRPr="00E65D6E" w:rsidRDefault="0010476A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10476A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74176693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10476A" w:rsidP="00FF408C">
            <w:pPr>
              <w:pStyle w:val="Heading1"/>
              <w:outlineLvl w:val="0"/>
            </w:pPr>
            <w:bookmarkStart w:id="5" w:name="_Toc474176694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10476A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5349240" cy="259778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5977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10476A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</w:t>
                  </w:r>
                </w:p>
                <w:p w:rsidR="00C16188" w:rsidRDefault="0010476A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10476A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0476A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10476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Imported1</w:t>
                  </w:r>
                </w:p>
                <w:p w:rsidR="004B3022" w:rsidRPr="0044448A" w:rsidRDefault="0010476A" w:rsidP="0044448A">
                  <w:pPr>
                    <w:jc w:val="center"/>
                  </w:pPr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1562735" cy="758825"/>
                        <wp:effectExtent l="0" t="0" r="0" b="3175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5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Mass:0.360335 kg</w:t>
                  </w:r>
                </w:p>
                <w:p w:rsidR="0010476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Volume:0.000133457 m^3</w:t>
                  </w:r>
                </w:p>
                <w:p w:rsidR="0010476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Density:2700 kg/m^3</w:t>
                  </w:r>
                </w:p>
                <w:p w:rsidR="0010476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Weight:3.53128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C:\Users\Mickey\Documents\UWaterloo\3rd Year\3B\MTE380\CAD\Lift vJake\mte380_01_vertical_mount_01.sldprt</w:t>
                  </w:r>
                </w:p>
                <w:p w:rsidR="00C16188" w:rsidRPr="0044448A" w:rsidRDefault="0010476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Jan 31 10:01:22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10476A" w:rsidP="00B35001">
            <w:pPr>
              <w:pStyle w:val="Heading1"/>
              <w:outlineLvl w:val="0"/>
            </w:pPr>
            <w:bookmarkStart w:id="6" w:name="_Toc47417669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67"/>
              <w:gridCol w:w="5387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10476A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Vertical Column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(C:\Users\Mickey\Documents\UWaterloo\3rd Year\3B\MTE380\CAD\Lift vJake)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10476A" w:rsidP="000A7C6B">
            <w:pPr>
              <w:pStyle w:val="Heading1"/>
              <w:outlineLvl w:val="0"/>
            </w:pPr>
            <w:bookmarkStart w:id="7" w:name="_Toc47417669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10476A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10476A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10476A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10476A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7417669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0476A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0476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0476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10476A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904365" cy="924560"/>
                        <wp:effectExtent l="0" t="0" r="635" b="889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24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6061-T6 (SS)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2.75e+008 N/m^2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3.1e+008 N/m^2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6.9e+010 N/m^2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2700 kg/m^3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2.6e+010 N/m^2</w:t>
                        </w:r>
                      </w:p>
                    </w:tc>
                  </w:tr>
                  <w:tr w:rsidR="0010476A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0476A" w:rsidRDefault="0010476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1(Imported1)(mte380_01_vertical_mount_01)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10476A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10476A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474176698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0476A" w:rsidTr="001E4B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0476A" w:rsidRPr="004E282D" w:rsidRDefault="0010476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0476A" w:rsidRPr="004E282D" w:rsidRDefault="0010476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0476A" w:rsidRPr="004E282D" w:rsidRDefault="0010476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0476A" w:rsidTr="004701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10476A" w:rsidRPr="00AD5FBA" w:rsidRDefault="0010476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10476A" w:rsidRPr="006208CB" w:rsidRDefault="0010476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772285" cy="86042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60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0476A" w:rsidRPr="00BE6656" w:rsidRDefault="0010476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0476A" w:rsidRPr="00154A1A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edge(s)</w:t>
                        </w:r>
                      </w:p>
                    </w:tc>
                  </w:tr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10476A" w:rsidRPr="004C6DEB" w:rsidRDefault="0010476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10476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-12.1402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0.00701022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0.998858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12.1812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10476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10476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0476A" w:rsidTr="00A668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0476A" w:rsidRPr="004E282D" w:rsidRDefault="0010476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0476A" w:rsidRPr="004E282D" w:rsidRDefault="0010476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0476A" w:rsidRPr="004E282D" w:rsidRDefault="0010476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0476A" w:rsidTr="001047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10476A" w:rsidRPr="00F42DD1" w:rsidRDefault="0010476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10476A" w:rsidRPr="006208CB" w:rsidRDefault="0010476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907540" cy="926465"/>
                        <wp:effectExtent l="0" t="0" r="0" b="6985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26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0476A" w:rsidRPr="00BE6656" w:rsidRDefault="0010476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0476A" w:rsidRPr="00B77EA3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10476A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1 N</w:t>
                        </w:r>
                      </w:p>
                    </w:tc>
                  </w:tr>
                </w:tbl>
                <w:p w:rsidR="0010476A" w:rsidRDefault="0010476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10476A" w:rsidTr="004A6D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10476A" w:rsidRPr="00F42DD1" w:rsidRDefault="0010476A" w:rsidP="004A6DC4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Torque-2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10476A" w:rsidRPr="006208CB" w:rsidRDefault="0010476A" w:rsidP="004A6D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907540" cy="926465"/>
                        <wp:effectExtent l="0" t="0" r="0" b="698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26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0476A" w:rsidTr="004A6DC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0476A" w:rsidRPr="00BE6656" w:rsidRDefault="0010476A" w:rsidP="004A6DC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0476A" w:rsidRPr="00B77EA3" w:rsidRDefault="0010476A" w:rsidP="004A6DC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10476A" w:rsidTr="004A6DC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4A6DC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4A6DC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Axis1</w:t>
                        </w:r>
                      </w:p>
                    </w:tc>
                  </w:tr>
                  <w:tr w:rsidR="0010476A" w:rsidTr="004A6DC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4A6DC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4A6DC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torque</w:t>
                        </w:r>
                      </w:p>
                    </w:tc>
                  </w:tr>
                  <w:tr w:rsidR="0010476A" w:rsidTr="004A6DC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0476A" w:rsidRDefault="0010476A" w:rsidP="004A6DC4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0476A" w:rsidRDefault="0010476A" w:rsidP="004A6DC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-1 N.m</w:t>
                        </w:r>
                      </w:p>
                    </w:tc>
                  </w:tr>
                </w:tbl>
                <w:p w:rsidR="0010476A" w:rsidRDefault="0010476A" w:rsidP="004A6D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474176699"/>
            <w:r w:rsidR="0010476A">
              <w:t>Connector Definitions</w:t>
            </w:r>
            <w:bookmarkEnd w:id="13"/>
          </w:p>
          <w:p w:rsidR="00132707" w:rsidRDefault="0010476A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10476A" w:rsidP="000A7C6B">
            <w:pPr>
              <w:pStyle w:val="Heading1"/>
              <w:outlineLvl w:val="0"/>
            </w:pPr>
            <w:bookmarkStart w:id="14" w:name="_Toc474176700"/>
            <w:r>
              <w:lastRenderedPageBreak/>
              <w:t>Contact Information</w:t>
            </w:r>
            <w:bookmarkEnd w:id="14"/>
          </w:p>
          <w:p w:rsidR="00104BD8" w:rsidRDefault="0010476A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10476A" w:rsidP="000A7C6B">
            <w:pPr>
              <w:pStyle w:val="Heading1"/>
              <w:outlineLvl w:val="0"/>
            </w:pPr>
            <w:bookmarkStart w:id="15" w:name="_Toc474176701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0476A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5.94049 mm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0.297024 mm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10476A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0476A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17170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8247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7.4702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95.8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0476A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10476A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0476A" w:rsidRDefault="0010476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MICKEYWUUU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10476A" w:rsidP="00D803B1">
                  <w:pPr>
                    <w:jc w:val="center"/>
                  </w:pPr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6711315" cy="325882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258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10476A" w:rsidP="000A7C6B">
            <w:pPr>
              <w:pStyle w:val="Heading1"/>
              <w:outlineLvl w:val="0"/>
            </w:pPr>
            <w:bookmarkStart w:id="16" w:name="_Toc474176702"/>
            <w:r>
              <w:lastRenderedPageBreak/>
              <w:t>Sensor Details</w:t>
            </w:r>
            <w:bookmarkEnd w:id="16"/>
          </w:p>
          <w:p w:rsidR="002C53F9" w:rsidRPr="00F077CB" w:rsidRDefault="0010476A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10476A" w:rsidP="000A7C6B">
            <w:pPr>
              <w:pStyle w:val="Heading1"/>
              <w:outlineLvl w:val="0"/>
            </w:pPr>
            <w:bookmarkStart w:id="17" w:name="_Toc474176703"/>
            <w:r>
              <w:t>Resultant Forces</w:t>
            </w:r>
            <w:bookmarkEnd w:id="17"/>
          </w:p>
          <w:p w:rsidR="005F5B79" w:rsidRPr="000B04D4" w:rsidRDefault="0010476A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-12.1402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0.00701022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0.998858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12.1812</w:t>
                  </w:r>
                </w:p>
              </w:tc>
            </w:tr>
          </w:tbl>
          <w:p w:rsidR="005F5B79" w:rsidRPr="000B04D4" w:rsidRDefault="0010476A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10476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10476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10476A" w:rsidRDefault="0010476A" w:rsidP="0010476A">
            <w:pPr>
              <w:pStyle w:val="Heading1"/>
            </w:pPr>
            <w:bookmarkStart w:id="21" w:name="_Toc474176704"/>
            <w:r>
              <w:t>Beams</w:t>
            </w:r>
            <w:bookmarkEnd w:id="21"/>
          </w:p>
          <w:p w:rsidR="00EC2432" w:rsidRDefault="0010476A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10476A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74176705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10"/>
              <w:gridCol w:w="3108"/>
              <w:gridCol w:w="2387"/>
              <w:gridCol w:w="2749"/>
            </w:tblGrid>
            <w:tr w:rsidR="0010476A" w:rsidTr="004A6D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476A" w:rsidTr="004A6D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11606.4 N/m^2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237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1.56604e+007 N/m^2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17108</w:t>
                  </w:r>
                </w:p>
              </w:tc>
            </w:tr>
            <w:tr w:rsidR="0010476A" w:rsidTr="004A6DC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10476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drawing>
                      <wp:inline distT="0" distB="0" distL="0" distR="0">
                        <wp:extent cx="6858000" cy="3329940"/>
                        <wp:effectExtent l="0" t="0" r="0" b="381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29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476A" w:rsidRPr="004D2956" w:rsidRDefault="0010476A" w:rsidP="0010476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mte380_01_vertical_mount_01-Vertical Column-Stress-Stress1</w:t>
                  </w:r>
                </w:p>
              </w:tc>
            </w:tr>
          </w:tbl>
          <w:p w:rsidR="0010476A" w:rsidRDefault="0010476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59"/>
              <w:gridCol w:w="3428"/>
              <w:gridCol w:w="2148"/>
              <w:gridCol w:w="2319"/>
            </w:tblGrid>
            <w:tr w:rsidR="0010476A" w:rsidTr="004A6D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476A" w:rsidTr="004A6D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0.165054 mm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1657</w:t>
                  </w:r>
                </w:p>
              </w:tc>
            </w:tr>
            <w:tr w:rsidR="0010476A" w:rsidTr="004A6DC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10476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lastRenderedPageBreak/>
                    <w:drawing>
                      <wp:inline distT="0" distB="0" distL="0" distR="0">
                        <wp:extent cx="6858000" cy="3329940"/>
                        <wp:effectExtent l="0" t="0" r="0" b="381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29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476A" w:rsidRPr="004D2956" w:rsidRDefault="0010476A" w:rsidP="0010476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mte380_01_vertical_mount_01-Vertical Column-Displacement-Displacement1</w:t>
                  </w:r>
                </w:p>
              </w:tc>
            </w:tr>
          </w:tbl>
          <w:p w:rsidR="0010476A" w:rsidRDefault="0010476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29"/>
              <w:gridCol w:w="3304"/>
              <w:gridCol w:w="2438"/>
              <w:gridCol w:w="2583"/>
            </w:tblGrid>
            <w:tr w:rsidR="0010476A" w:rsidTr="004A6D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476A" w:rsidTr="004A6D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1.13291e-007 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7463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0.000163039 </w:t>
                  </w:r>
                </w:p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5626</w:t>
                  </w:r>
                </w:p>
              </w:tc>
            </w:tr>
            <w:tr w:rsidR="0010476A" w:rsidTr="004A6DC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10476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drawing>
                      <wp:inline distT="0" distB="0" distL="0" distR="0">
                        <wp:extent cx="6858000" cy="3329940"/>
                        <wp:effectExtent l="0" t="0" r="0" b="381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29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476A" w:rsidRPr="004D2956" w:rsidRDefault="0010476A" w:rsidP="0010476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mte380_01_vertical_mount_01-Vertical Column-Strain-Strain1</w:t>
                  </w:r>
                </w:p>
              </w:tc>
            </w:tr>
          </w:tbl>
          <w:p w:rsidR="0010476A" w:rsidRDefault="0010476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449"/>
              <w:gridCol w:w="7305"/>
            </w:tblGrid>
            <w:tr w:rsidR="0010476A" w:rsidTr="002E0F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0476A" w:rsidRDefault="0010476A" w:rsidP="001047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0476A" w:rsidTr="005677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0476A" w:rsidRPr="004D2956" w:rsidRDefault="0010476A" w:rsidP="0010476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0476A" w:rsidTr="004A6DC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0476A" w:rsidRDefault="0010476A" w:rsidP="0010476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lastRenderedPageBreak/>
                    <w:drawing>
                      <wp:inline distT="0" distB="0" distL="0" distR="0">
                        <wp:extent cx="6858000" cy="3329940"/>
                        <wp:effectExtent l="0" t="0" r="0" b="381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329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476A" w:rsidRPr="004D2956" w:rsidRDefault="0010476A" w:rsidP="0010476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mte380_01_vertical_mount_01-Vertical Column-Displacement-Displacement1{1}</w:t>
                  </w:r>
                </w:p>
              </w:tc>
            </w:tr>
          </w:tbl>
          <w:p w:rsidR="0010476A" w:rsidRPr="000B04D4" w:rsidRDefault="0010476A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10476A" w:rsidP="0010476A">
            <w:pPr>
              <w:pStyle w:val="Heading1"/>
            </w:pPr>
            <w:bookmarkStart w:id="26" w:name="_Toc474176706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F25CD7">
      <w:footerReference w:type="default" r:id="rId19"/>
      <w:footerReference w:type="firs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6A" w:rsidRDefault="0010476A" w:rsidP="00F25CD7">
      <w:pPr>
        <w:spacing w:after="0" w:line="240" w:lineRule="auto"/>
      </w:pPr>
      <w:r>
        <w:separator/>
      </w:r>
    </w:p>
  </w:endnote>
  <w:endnote w:type="continuationSeparator" w:id="0">
    <w:p w:rsidR="0010476A" w:rsidRDefault="0010476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en-CA" w:eastAsia="en-CA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10476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10476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mte380_01_vertical_mount_01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476A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en-CA" w:eastAsia="en-CA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10476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10476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mte380_01_vertical_mount_01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476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6A" w:rsidRDefault="0010476A" w:rsidP="00F25CD7">
      <w:pPr>
        <w:spacing w:after="0" w:line="240" w:lineRule="auto"/>
      </w:pPr>
      <w:r>
        <w:separator/>
      </w:r>
    </w:p>
  </w:footnote>
  <w:footnote w:type="continuationSeparator" w:id="0">
    <w:p w:rsidR="0010476A" w:rsidRDefault="0010476A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6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76A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1B4D"/>
  <w15:docId w15:val="{F42322BA-8FE1-48DC-904D-751B7D31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5525-E341-4934-9CDD-307A11B6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Mickey Wu</dc:creator>
  <cp:lastModifiedBy>Mickey Wu</cp:lastModifiedBy>
  <cp:revision>1</cp:revision>
  <dcterms:created xsi:type="dcterms:W3CDTF">2017-02-07T01:35:00Z</dcterms:created>
  <dcterms:modified xsi:type="dcterms:W3CDTF">2017-02-07T01:36:00Z</dcterms:modified>
</cp:coreProperties>
</file>
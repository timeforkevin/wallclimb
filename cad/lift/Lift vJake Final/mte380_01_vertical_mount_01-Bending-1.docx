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B562D3" w:rsidP="00A43A5B">
            <w:pPr>
              <w:jc w:val="center"/>
            </w:pP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3853815" cy="2167255"/>
                  <wp:effectExtent l="0" t="0" r="0" b="4445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16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CD1539" w:rsidRDefault="00B562D3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mte380_01_vertical_mount_01</w:t>
                  </w:r>
                </w:p>
                <w:p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:rsidR="00B77317" w:rsidRPr="00CD1539" w:rsidRDefault="00B562D3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February 20, 2017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:rsidR="00B77317" w:rsidRPr="00CD1539" w:rsidRDefault="00B562D3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Bending</w:t>
                  </w:r>
                </w:p>
                <w:p w:rsidR="00B77317" w:rsidRPr="006A441F" w:rsidRDefault="00B562D3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B77317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:rsidR="00B562D3" w:rsidRDefault="001041F1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475368707" w:history="1">
                        <w:r w:rsidR="00B562D3" w:rsidRPr="00EE4B93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B562D3">
                          <w:rPr>
                            <w:noProof/>
                            <w:webHidden/>
                          </w:rPr>
                          <w:tab/>
                        </w:r>
                        <w:r w:rsidR="00B562D3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562D3">
                          <w:rPr>
                            <w:noProof/>
                            <w:webHidden/>
                          </w:rPr>
                          <w:instrText xml:space="preserve"> PAGEREF _Toc475368707 \h </w:instrText>
                        </w:r>
                        <w:r w:rsidR="00B562D3">
                          <w:rPr>
                            <w:noProof/>
                            <w:webHidden/>
                          </w:rPr>
                        </w:r>
                        <w:r w:rsidR="00B562D3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562D3">
                          <w:rPr>
                            <w:noProof/>
                            <w:webHidden/>
                          </w:rPr>
                          <w:t>1</w:t>
                        </w:r>
                        <w:r w:rsidR="00B562D3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562D3" w:rsidRDefault="00B562D3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475368708" w:history="1">
                        <w:r w:rsidRPr="00EE4B93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_Toc475368708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562D3" w:rsidRDefault="00B562D3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475368709" w:history="1">
                        <w:r w:rsidRPr="00EE4B93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_Toc475368709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562D3" w:rsidRDefault="00B562D3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475368710" w:history="1">
                        <w:r w:rsidRPr="00EE4B93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_Toc475368710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562D3" w:rsidRDefault="00B562D3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475368711" w:history="1">
                        <w:r w:rsidRPr="00EE4B93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_Toc475368711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562D3" w:rsidRDefault="00B562D3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475368712" w:history="1">
                        <w:r w:rsidRPr="00EE4B93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_Toc475368712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562D3" w:rsidRDefault="00B562D3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475368713" w:history="1">
                        <w:r w:rsidRPr="00EE4B93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_Toc475368713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562D3" w:rsidRDefault="00B562D3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475368714" w:history="1">
                        <w:r w:rsidRPr="00EE4B93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_Toc475368714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562D3" w:rsidRDefault="00B562D3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475368715" w:history="1">
                        <w:r w:rsidRPr="00EE4B93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_Toc475368715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562D3" w:rsidRDefault="00B562D3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475368716" w:history="1">
                        <w:r w:rsidRPr="00EE4B93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_Toc475368716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562D3" w:rsidRDefault="00B562D3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475368717" w:history="1">
                        <w:r w:rsidRPr="00EE4B93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_Toc475368717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562D3" w:rsidRDefault="00B562D3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475368718" w:history="1">
                        <w:r w:rsidRPr="00EE4B93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_Toc475368718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562D3" w:rsidRDefault="00B562D3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475368719" w:history="1">
                        <w:r w:rsidRPr="00EE4B93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_Toc475368719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562D3" w:rsidRDefault="00B562D3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475368720" w:history="1">
                        <w:r w:rsidRPr="00EE4B93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_Toc475368720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562D3" w:rsidRDefault="00B562D3">
                      <w:pPr>
                        <w:pStyle w:val="TOC1"/>
                        <w:rPr>
                          <w:noProof/>
                          <w:sz w:val="22"/>
                          <w:lang w:val="en-CA" w:eastAsia="en-CA"/>
                        </w:rPr>
                      </w:pPr>
                      <w:hyperlink w:anchor="_Toc475368721" w:history="1">
                        <w:r w:rsidRPr="00EE4B93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_Toc475368721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11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B562D3" w:rsidP="00C27B5D">
            <w:pPr>
              <w:pStyle w:val="Heading1"/>
              <w:outlineLvl w:val="0"/>
            </w:pPr>
            <w:bookmarkStart w:id="0" w:name="_Toc475368707"/>
            <w:r>
              <w:t>Description</w:t>
            </w:r>
            <w:bookmarkEnd w:id="0"/>
          </w:p>
          <w:p w:rsidR="00F448BC" w:rsidRPr="00E65D6E" w:rsidRDefault="00B562D3" w:rsidP="00FF408C">
            <w:r>
              <w:t>No Data</w:t>
            </w:r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TOC3"/>
            </w:pPr>
          </w:p>
        </w:tc>
      </w:tr>
    </w:tbl>
    <w:p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:rsidTr="00DD03CF">
        <w:tc>
          <w:tcPr>
            <w:tcW w:w="11016" w:type="dxa"/>
          </w:tcPr>
          <w:p w:rsidR="00343025" w:rsidRDefault="00B562D3" w:rsidP="00343025">
            <w:pPr>
              <w:pStyle w:val="Heading1"/>
              <w:outlineLvl w:val="0"/>
            </w:pPr>
            <w:bookmarkStart w:id="1" w:name="_Toc243733140"/>
            <w:bookmarkStart w:id="2" w:name="_Toc245020107"/>
            <w:bookmarkStart w:id="3" w:name="_Toc245020139"/>
            <w:bookmarkStart w:id="4" w:name="_Toc475368708"/>
            <w:r>
              <w:lastRenderedPageBreak/>
              <w:t>Assumptions</w:t>
            </w:r>
            <w:bookmarkEnd w:id="4"/>
          </w:p>
          <w:p w:rsidR="00A96F2C" w:rsidRDefault="00A96F2C" w:rsidP="00A96F2C"/>
        </w:tc>
      </w:tr>
    </w:tbl>
    <w:p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B562D3" w:rsidP="00FF408C">
            <w:pPr>
              <w:pStyle w:val="Heading1"/>
              <w:outlineLvl w:val="0"/>
            </w:pPr>
            <w:bookmarkStart w:id="5" w:name="_Toc475368709"/>
            <w:r>
              <w:t>Model Information</w:t>
            </w:r>
            <w:bookmarkEnd w:id="5"/>
          </w:p>
          <w:p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:rsidTr="00077EA0">
                    <w:tc>
                      <w:tcPr>
                        <w:tcW w:w="8640" w:type="dxa"/>
                      </w:tcPr>
                      <w:p w:rsidR="00077EA0" w:rsidRDefault="00B562D3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  <w:lang w:val="en-CA" w:eastAsia="en-CA"/>
                          </w:rPr>
                          <w:drawing>
                            <wp:inline distT="0" distB="0" distL="0" distR="0">
                              <wp:extent cx="5349240" cy="3007995"/>
                              <wp:effectExtent l="0" t="0" r="3810" b="1905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0079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16188" w:rsidRDefault="00B562D3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mte380_01_vertical_mount_01</w:t>
                  </w:r>
                </w:p>
                <w:p w:rsidR="00C16188" w:rsidRDefault="00B562D3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Pr="0044448A" w:rsidRDefault="00B562D3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B562D3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B562D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B562D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B562D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Default="00B562D3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3/16 (0.1875) Diameter Hole1</w:t>
                  </w:r>
                </w:p>
                <w:p w:rsidR="004B3022" w:rsidRPr="0044448A" w:rsidRDefault="004B3022" w:rsidP="0044448A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B562D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B562D3" w:rsidRDefault="00B562D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Mass:0.357059 kg</w:t>
                  </w:r>
                </w:p>
                <w:p w:rsidR="00B562D3" w:rsidRDefault="00B562D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Volume:0.000133231 m^3</w:t>
                  </w:r>
                </w:p>
                <w:p w:rsidR="00B562D3" w:rsidRDefault="00B562D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Density:2680 kg/m^3</w:t>
                  </w:r>
                </w:p>
                <w:p w:rsidR="00B562D3" w:rsidRDefault="00B562D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Weight:3.49918 N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B562D3" w:rsidRDefault="00B562D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C:\Users\Mickey\Documents\UWaterloo\3rd Year\3B\MTE380\CAD\Lift vJake\mte380_01_vertical_mount_01.sldprt</w:t>
                  </w:r>
                </w:p>
                <w:p w:rsidR="00C16188" w:rsidRPr="0044448A" w:rsidRDefault="00B562D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19 18:36:15 2017</w:t>
                  </w:r>
                </w:p>
              </w:tc>
            </w:tr>
          </w:tbl>
          <w:p w:rsidR="00FF408C" w:rsidRDefault="00FF408C" w:rsidP="00A96F2C"/>
        </w:tc>
      </w:tr>
    </w:tbl>
    <w:p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5E294F" w:rsidTr="005E294F">
        <w:tc>
          <w:tcPr>
            <w:tcW w:w="11016" w:type="dxa"/>
          </w:tcPr>
          <w:p w:rsidR="00B35001" w:rsidRPr="00B35001" w:rsidRDefault="00B562D3" w:rsidP="00B35001">
            <w:pPr>
              <w:pStyle w:val="Heading1"/>
              <w:outlineLvl w:val="0"/>
            </w:pPr>
            <w:bookmarkStart w:id="6" w:name="_Toc475368710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67"/>
              <w:gridCol w:w="5387"/>
            </w:tblGrid>
            <w:tr w:rsidR="00B3500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B562D3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B562D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Bending</w:t>
                  </w:r>
                </w:p>
              </w:tc>
            </w:tr>
            <w:tr w:rsidR="00B562D3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B562D3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B562D3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B562D3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B562D3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B562D3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562D3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FFEPlus</w:t>
                  </w:r>
                </w:p>
              </w:tc>
            </w:tr>
            <w:tr w:rsidR="00B562D3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562D3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562D3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562D3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B562D3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B562D3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B562D3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562D3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562D3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(C:\Users\Mickey\Documents\UWaterloo\3rd Year\3B\MTE380\CAD\Lift vJake)</w:t>
                  </w:r>
                </w:p>
              </w:tc>
            </w:tr>
          </w:tbl>
          <w:p w:rsidR="005E294F" w:rsidRDefault="005E294F" w:rsidP="00A96F2C"/>
        </w:tc>
      </w:tr>
      <w:bookmarkEnd w:id="1"/>
      <w:bookmarkEnd w:id="2"/>
      <w:bookmarkEnd w:id="3"/>
    </w:tbl>
    <w:p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F33129" w:rsidTr="00E80CD9">
        <w:tc>
          <w:tcPr>
            <w:tcW w:w="11016" w:type="dxa"/>
          </w:tcPr>
          <w:p w:rsidR="00F33129" w:rsidRPr="00B35001" w:rsidRDefault="00B562D3" w:rsidP="000A7C6B">
            <w:pPr>
              <w:pStyle w:val="Heading1"/>
              <w:outlineLvl w:val="0"/>
            </w:pPr>
            <w:bookmarkStart w:id="7" w:name="_Toc475368711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79"/>
              <w:gridCol w:w="5375"/>
            </w:tblGrid>
            <w:tr w:rsidR="00F3312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B562D3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B562D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B562D3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B562D3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B562D3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B562D3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:rsidR="00F33129" w:rsidRDefault="00F33129" w:rsidP="000A7C6B"/>
        </w:tc>
      </w:tr>
    </w:tbl>
    <w:p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:rsidTr="005273D5">
        <w:trPr>
          <w:trHeight w:val="4158"/>
        </w:trPr>
        <w:tc>
          <w:tcPr>
            <w:tcW w:w="11136" w:type="dxa"/>
          </w:tcPr>
          <w:p w:rsidR="00E80CD9" w:rsidRPr="00AC3438" w:rsidRDefault="00B562D3" w:rsidP="000A7C6B">
            <w:pPr>
              <w:pStyle w:val="Heading1"/>
              <w:outlineLvl w:val="0"/>
            </w:pPr>
            <w:bookmarkStart w:id="8" w:name="_Toc243733144"/>
            <w:bookmarkStart w:id="9" w:name="_Toc245020112"/>
            <w:bookmarkStart w:id="10" w:name="_Toc245020144"/>
            <w:bookmarkStart w:id="11" w:name="_Toc475368712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B562D3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B562D3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B562D3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:rsidR="00E80CD9" w:rsidRPr="00577134" w:rsidRDefault="00B562D3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  <w:lang w:val="en-CA" w:eastAsia="en-CA"/>
                    </w:rPr>
                    <w:drawing>
                      <wp:inline distT="0" distB="0" distL="0" distR="0">
                        <wp:extent cx="1904365" cy="1070610"/>
                        <wp:effectExtent l="0" t="0" r="635" b="0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0706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B562D3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B562D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5052-O</w:t>
                        </w:r>
                      </w:p>
                    </w:tc>
                  </w:tr>
                  <w:tr w:rsidR="00B562D3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562D3" w:rsidRDefault="00B562D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562D3" w:rsidRDefault="00B562D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B562D3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562D3" w:rsidRDefault="00B562D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562D3" w:rsidRDefault="00B562D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Max von Mises Stress</w:t>
                        </w:r>
                      </w:p>
                    </w:tc>
                  </w:tr>
                  <w:tr w:rsidR="00B562D3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562D3" w:rsidRDefault="00B562D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562D3" w:rsidRDefault="00B562D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9e+007 N/m^2</w:t>
                        </w:r>
                      </w:p>
                    </w:tc>
                  </w:tr>
                  <w:tr w:rsidR="00B562D3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562D3" w:rsidRDefault="00B562D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562D3" w:rsidRDefault="00B562D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1.95e+008 N/m^2</w:t>
                        </w:r>
                      </w:p>
                    </w:tc>
                  </w:tr>
                  <w:tr w:rsidR="00B562D3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562D3" w:rsidRDefault="00B562D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562D3" w:rsidRDefault="00B562D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7e+010 N/m^2</w:t>
                        </w:r>
                      </w:p>
                    </w:tc>
                  </w:tr>
                  <w:tr w:rsidR="00B562D3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562D3" w:rsidRDefault="00B562D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562D3" w:rsidRDefault="00B562D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0.33  </w:t>
                        </w:r>
                      </w:p>
                    </w:tc>
                  </w:tr>
                  <w:tr w:rsidR="00B562D3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562D3" w:rsidRDefault="00B562D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562D3" w:rsidRDefault="00B562D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2680 kg/m^3</w:t>
                        </w:r>
                      </w:p>
                    </w:tc>
                  </w:tr>
                  <w:tr w:rsidR="00B562D3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562D3" w:rsidRDefault="00B562D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562D3" w:rsidRDefault="00B562D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2.59e+010 N/m^2</w:t>
                        </w:r>
                      </w:p>
                    </w:tc>
                  </w:tr>
                  <w:tr w:rsidR="00B562D3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562D3" w:rsidRDefault="00B562D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562D3" w:rsidRDefault="00B562D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2.38e-005 /Kelvin</w:t>
                        </w:r>
                      </w:p>
                    </w:tc>
                  </w:tr>
                </w:tbl>
                <w:p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:rsidR="00E80CD9" w:rsidRPr="00577134" w:rsidRDefault="00B562D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1(3/16 (0.1875) Diameter Hole1)(mte380_01_vertical_mount_01)</w:t>
                  </w:r>
                </w:p>
              </w:tc>
            </w:tr>
            <w:tr w:rsidR="00E80CD9" w:rsidRPr="000841BF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:rsidR="00E80CD9" w:rsidRPr="000841BF" w:rsidRDefault="00B562D3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:rsidR="00E80CD9" w:rsidRDefault="00E80CD9" w:rsidP="000A7C6B"/>
        </w:tc>
      </w:tr>
      <w:bookmarkEnd w:id="8"/>
      <w:bookmarkEnd w:id="9"/>
      <w:bookmarkEnd w:id="10"/>
    </w:tbl>
    <w:p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:rsidTr="00452CBC">
        <w:tc>
          <w:tcPr>
            <w:tcW w:w="11016" w:type="dxa"/>
          </w:tcPr>
          <w:p w:rsidR="005273D5" w:rsidRPr="00AF1A58" w:rsidRDefault="00B562D3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12" w:name="_Toc475368713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B562D3" w:rsidTr="009217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B562D3" w:rsidRPr="004E282D" w:rsidRDefault="00B562D3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B562D3" w:rsidRPr="004E282D" w:rsidRDefault="00B562D3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B562D3" w:rsidRPr="004E282D" w:rsidRDefault="00B562D3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B562D3" w:rsidTr="00E758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:rsidR="00B562D3" w:rsidRPr="00AD5FBA" w:rsidRDefault="00B562D3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:rsidR="00B562D3" w:rsidRPr="006208CB" w:rsidRDefault="00B562D3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:lang w:val="en-CA" w:eastAsia="en-CA"/>
                    </w:rPr>
                    <w:drawing>
                      <wp:inline distT="0" distB="0" distL="0" distR="0">
                        <wp:extent cx="1772285" cy="996315"/>
                        <wp:effectExtent l="0" t="0" r="0" b="0"/>
                        <wp:docPr id="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96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B562D3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B562D3" w:rsidRPr="00BE6656" w:rsidRDefault="00B562D3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B562D3" w:rsidRPr="00154A1A" w:rsidRDefault="00B562D3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8 edge(s)</w:t>
                        </w:r>
                      </w:p>
                    </w:tc>
                  </w:tr>
                  <w:tr w:rsidR="00B562D3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B562D3" w:rsidRDefault="00B562D3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B562D3" w:rsidRDefault="00B562D3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:rsidR="00B562D3" w:rsidRPr="004C6DEB" w:rsidRDefault="00B562D3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:rsidR="003F154A" w:rsidRPr="003F154A" w:rsidRDefault="00B562D3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B562D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B562D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B562D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B562D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B562D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B562D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B562D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0.00118876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B562D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23.0325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Default="00B562D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14.1018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B562D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27.0066</w:t>
                        </w:r>
                      </w:p>
                    </w:tc>
                  </w:tr>
                  <w:tr w:rsidR="00935682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935682" w:rsidRDefault="00B562D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B562D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B562D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B562D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935682" w:rsidRDefault="00B562D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B562D3" w:rsidTr="000012C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B562D3" w:rsidRPr="004E282D" w:rsidRDefault="00B562D3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&lt;L_L</w:t>
                  </w:r>
                  <w:r w:rsidRPr="004E282D">
                    <w:rPr>
                      <w:rStyle w:val="Strong"/>
                      <w:b/>
                      <w:color w:val="auto"/>
                    </w:rPr>
                    <w:t>dName/&gt;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B562D3" w:rsidRPr="004E282D" w:rsidRDefault="00B562D3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 w:rsidRPr="004E282D">
                    <w:rPr>
                      <w:rStyle w:val="Strong"/>
                      <w:b/>
                      <w:color w:val="auto"/>
                    </w:rPr>
                    <w:t>&lt;Label_LoadImage/&gt;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B562D3" w:rsidRPr="004E282D" w:rsidRDefault="00B562D3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 w:rsidRPr="004E282D">
                    <w:rPr>
                      <w:rStyle w:val="Strong"/>
                      <w:b/>
                      <w:color w:val="auto"/>
                    </w:rPr>
                    <w:t>&lt;Label_LoadDetails/&gt;</w:t>
                  </w:r>
                </w:p>
              </w:tc>
            </w:tr>
            <w:tr w:rsidR="00B562D3" w:rsidTr="00B562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  <w:bottom w:val="single" w:sz="18" w:space="0" w:color="C0504D" w:themeColor="accent2"/>
                  </w:tcBorders>
                  <w:vAlign w:val="center"/>
                </w:tcPr>
                <w:p w:rsidR="00B562D3" w:rsidRPr="00F42DD1" w:rsidRDefault="00B562D3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&lt;LoadName</w:t>
                  </w:r>
                  <w:r w:rsidRPr="00F42DD1">
                    <w:rPr>
                      <w:rStyle w:val="Strong"/>
                    </w:rPr>
                    <w:t>/&gt;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</w:tcBorders>
                </w:tcPr>
                <w:p w:rsidR="00B562D3" w:rsidRPr="006208CB" w:rsidRDefault="00B562D3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 w:rsidRPr="006208CB">
                    <w:rPr>
                      <w:rStyle w:val="Strong"/>
                      <w:b w:val="0"/>
                      <w:sz w:val="20"/>
                      <w:szCs w:val="20"/>
                    </w:rPr>
                    <w:t>&lt;Image_Load/&gt;</w:t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B562D3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B562D3" w:rsidRPr="00BE6656" w:rsidRDefault="00B562D3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 w:rsidRPr="00BE6656">
                          <w:rPr>
                            <w:sz w:val="20"/>
                            <w:szCs w:val="20"/>
                          </w:rPr>
                          <w:t>&lt;Details_Load/&gt;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B562D3" w:rsidRPr="00B77EA3" w:rsidRDefault="00B562D3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562D3" w:rsidRDefault="00B562D3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  <w:tr w:rsidR="00B562D3" w:rsidTr="0067629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B562D3" w:rsidRDefault="00B562D3" w:rsidP="005A5DC6">
                  <w:pPr>
                    <w:jc w:val="center"/>
                    <w:rPr>
                      <w:rStyle w:val="Strong"/>
                    </w:rPr>
                  </w:pP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:rsidR="00B562D3" w:rsidRPr="006208CB" w:rsidRDefault="00B562D3" w:rsidP="000A7C6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p w:rsidR="00B562D3" w:rsidRPr="00BE6656" w:rsidRDefault="00B562D3" w:rsidP="003F2268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273D5" w:rsidRDefault="005273D5" w:rsidP="000A7C6B">
            <w:pPr>
              <w:rPr>
                <w:rStyle w:val="Strong"/>
              </w:rPr>
            </w:pPr>
          </w:p>
        </w:tc>
      </w:tr>
    </w:tbl>
    <w:p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:rsidTr="005B3D16">
        <w:tc>
          <w:tcPr>
            <w:tcW w:w="11016" w:type="dxa"/>
          </w:tcPr>
          <w:p w:rsidR="00132707" w:rsidRDefault="00132707" w:rsidP="000A7C6B">
            <w:pPr>
              <w:pStyle w:val="Heading1"/>
              <w:outlineLvl w:val="0"/>
            </w:pPr>
            <w:r>
              <w:lastRenderedPageBreak/>
              <w:br w:type="page"/>
            </w:r>
            <w:bookmarkStart w:id="13" w:name="_Toc475368714"/>
            <w:r w:rsidR="00B562D3">
              <w:t>Connector Definitions</w:t>
            </w:r>
            <w:bookmarkEnd w:id="13"/>
          </w:p>
          <w:p w:rsidR="00132707" w:rsidRDefault="00B562D3" w:rsidP="000A7C6B">
            <w:r>
              <w:t>No Data</w:t>
            </w:r>
          </w:p>
          <w:p w:rsidR="00EF37BF" w:rsidRPr="009C0A33" w:rsidRDefault="00EF37BF" w:rsidP="000A7C6B"/>
          <w:p w:rsidR="000F2729" w:rsidRDefault="000F2729" w:rsidP="000A7C6B"/>
          <w:p w:rsidR="00E12C21" w:rsidRDefault="00E12C21" w:rsidP="000A7C6B"/>
          <w:p w:rsidR="00132707" w:rsidRDefault="00132707" w:rsidP="000A7C6B"/>
        </w:tc>
      </w:tr>
    </w:tbl>
    <w:p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104BD8" w:rsidRDefault="00B562D3" w:rsidP="000A7C6B">
            <w:pPr>
              <w:pStyle w:val="Heading1"/>
              <w:outlineLvl w:val="0"/>
            </w:pPr>
            <w:bookmarkStart w:id="14" w:name="_Toc475368715"/>
            <w:r>
              <w:t>Contact Information</w:t>
            </w:r>
            <w:bookmarkEnd w:id="14"/>
          </w:p>
          <w:p w:rsidR="00104BD8" w:rsidRDefault="00B562D3" w:rsidP="000A7C6B">
            <w:r>
              <w:t>No Data</w:t>
            </w:r>
          </w:p>
          <w:p w:rsidR="00104BD8" w:rsidRDefault="00104BD8" w:rsidP="000A7C6B">
            <w:pPr>
              <w:rPr>
                <w:rStyle w:val="A3"/>
              </w:rPr>
            </w:pPr>
          </w:p>
          <w:p w:rsidR="00104BD8" w:rsidRDefault="00104BD8" w:rsidP="000A7C6B"/>
        </w:tc>
      </w:tr>
    </w:tbl>
    <w:p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B562D3" w:rsidP="000A7C6B">
            <w:pPr>
              <w:pStyle w:val="Heading1"/>
              <w:outlineLvl w:val="0"/>
            </w:pPr>
            <w:bookmarkStart w:id="15" w:name="_Toc475368716"/>
            <w:r>
              <w:lastRenderedPageBreak/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B562D3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B562D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B562D3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Curvature based mesh</w:t>
                  </w:r>
                </w:p>
              </w:tc>
            </w:tr>
            <w:tr w:rsidR="00B562D3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C16188">
                  <w:r>
                    <w:t>Jacobian points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 Points</w:t>
                  </w:r>
                </w:p>
              </w:tc>
            </w:tr>
            <w:tr w:rsidR="00B562D3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 in</w:t>
                  </w:r>
                </w:p>
              </w:tc>
            </w:tr>
            <w:tr w:rsidR="00B562D3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 in</w:t>
                  </w:r>
                </w:p>
              </w:tc>
            </w:tr>
            <w:tr w:rsidR="00B562D3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:rsidR="00690657" w:rsidRDefault="00690657" w:rsidP="00690657"/>
          <w:p w:rsidR="00A9531D" w:rsidRPr="00690657" w:rsidRDefault="00B562D3" w:rsidP="00690657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B562D3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B562D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17819</w:t>
                  </w:r>
                </w:p>
              </w:tc>
            </w:tr>
            <w:tr w:rsidR="00B562D3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8524</w:t>
                  </w:r>
                </w:p>
              </w:tc>
            </w:tr>
            <w:tr w:rsidR="00B562D3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7.4702</w:t>
                  </w:r>
                </w:p>
              </w:tc>
            </w:tr>
            <w:tr w:rsidR="00B562D3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95.5</w:t>
                  </w:r>
                </w:p>
              </w:tc>
            </w:tr>
            <w:tr w:rsidR="00B562D3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C16188">
                  <w:r>
                    <w:t>%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B562D3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C16188">
                  <w:r>
                    <w:t>% of distorted elements(Jacobian)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B562D3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00:00:02</w:t>
                  </w:r>
                </w:p>
              </w:tc>
            </w:tr>
            <w:tr w:rsidR="00B562D3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562D3" w:rsidRDefault="00B562D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MICKEYWUUU</w:t>
                  </w:r>
                </w:p>
              </w:tc>
            </w:tr>
            <w:tr w:rsidR="00D803B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:rsidR="00D803B1" w:rsidRDefault="00B562D3" w:rsidP="00D803B1">
                  <w:pPr>
                    <w:jc w:val="center"/>
                  </w:pPr>
                  <w:r>
                    <w:rPr>
                      <w:noProof/>
                      <w:lang w:val="en-CA" w:eastAsia="en-CA"/>
                    </w:rPr>
                    <w:drawing>
                      <wp:inline distT="0" distB="0" distL="0" distR="0">
                        <wp:extent cx="6711315" cy="3773805"/>
                        <wp:effectExtent l="0" t="0" r="0" b="0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7738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1A59" w:rsidRPr="00F077CB" w:rsidRDefault="00A61A59" w:rsidP="000A7C6B"/>
        </w:tc>
      </w:tr>
    </w:tbl>
    <w:p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2C53F9" w:rsidRDefault="00B562D3" w:rsidP="000A7C6B">
            <w:pPr>
              <w:pStyle w:val="Heading1"/>
              <w:outlineLvl w:val="0"/>
            </w:pPr>
            <w:bookmarkStart w:id="16" w:name="_Toc475368717"/>
            <w:r>
              <w:lastRenderedPageBreak/>
              <w:t>Sensor Details</w:t>
            </w:r>
            <w:bookmarkEnd w:id="16"/>
          </w:p>
          <w:p w:rsidR="002C53F9" w:rsidRPr="00F077CB" w:rsidRDefault="00B562D3" w:rsidP="000A7C6B">
            <w:r>
              <w:t>No Data</w:t>
            </w:r>
          </w:p>
        </w:tc>
      </w:tr>
    </w:tbl>
    <w:p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5F5B79" w:rsidRDefault="00B562D3" w:rsidP="000A7C6B">
            <w:pPr>
              <w:pStyle w:val="Heading1"/>
              <w:outlineLvl w:val="0"/>
            </w:pPr>
            <w:bookmarkStart w:id="17" w:name="_Toc475368718"/>
            <w:r>
              <w:t>Resultant Forces</w:t>
            </w:r>
            <w:bookmarkEnd w:id="17"/>
          </w:p>
          <w:p w:rsidR="005F5B79" w:rsidRPr="000B04D4" w:rsidRDefault="00B562D3" w:rsidP="000A7C6B">
            <w:pPr>
              <w:pStyle w:val="Heading2"/>
              <w:outlineLvl w:val="1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B562D3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B562D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B562D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B562D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B562D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B562D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B562D3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B562D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B562D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0.00118876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B562D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23.0325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B562D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14.1018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B562D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27.0066</w:t>
                  </w:r>
                </w:p>
              </w:tc>
            </w:tr>
          </w:tbl>
          <w:p w:rsidR="005F5B79" w:rsidRPr="000B04D4" w:rsidRDefault="00B562D3" w:rsidP="000A7C6B">
            <w:pPr>
              <w:pStyle w:val="Heading2"/>
              <w:outlineLvl w:val="1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B562D3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B562D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B562D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B562D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B562D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B562D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B562D3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B562D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B562D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B562D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B562D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B562D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5F5B79" w:rsidRDefault="005F5B79" w:rsidP="000A7C6B"/>
        </w:tc>
      </w:tr>
      <w:tr w:rsidR="005F5B79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5F5B79" w:rsidRDefault="005F5B79" w:rsidP="000A7C6B">
            <w:bookmarkStart w:id="18" w:name="_Toc243733151"/>
            <w:bookmarkStart w:id="19" w:name="_Toc245020119"/>
            <w:bookmarkStart w:id="20" w:name="_Toc245020151"/>
          </w:p>
        </w:tc>
      </w:tr>
      <w:bookmarkEnd w:id="18"/>
      <w:bookmarkEnd w:id="19"/>
      <w:bookmarkEnd w:id="20"/>
    </w:tbl>
    <w:p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C2432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50542D" w:rsidRPr="00B562D3" w:rsidRDefault="00B562D3" w:rsidP="00B562D3">
            <w:pPr>
              <w:pStyle w:val="Heading1"/>
            </w:pPr>
            <w:bookmarkStart w:id="21" w:name="_Toc475368719"/>
            <w:r>
              <w:t>Beams</w:t>
            </w:r>
            <w:bookmarkEnd w:id="21"/>
          </w:p>
          <w:p w:rsidR="00EC2432" w:rsidRDefault="00B562D3" w:rsidP="000A7C6B">
            <w:r>
              <w:rPr>
                <w:sz w:val="24"/>
                <w:szCs w:val="24"/>
              </w:rPr>
              <w:t>No Data</w:t>
            </w:r>
          </w:p>
        </w:tc>
      </w:tr>
    </w:tbl>
    <w:p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C2432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B562D3" w:rsidP="000A7C6B">
            <w:pPr>
              <w:pStyle w:val="Heading1"/>
              <w:outlineLvl w:val="0"/>
            </w:pPr>
            <w:bookmarkStart w:id="22" w:name="_Toc243733152"/>
            <w:bookmarkStart w:id="23" w:name="_Toc245020120"/>
            <w:bookmarkStart w:id="24" w:name="_Toc245020152"/>
            <w:bookmarkStart w:id="25" w:name="_Toc475368720"/>
            <w:r>
              <w:lastRenderedPageBreak/>
              <w:t>Study Results</w:t>
            </w:r>
            <w:bookmarkEnd w:id="25"/>
          </w:p>
          <w:p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10"/>
              <w:gridCol w:w="3108"/>
              <w:gridCol w:w="2387"/>
              <w:gridCol w:w="2749"/>
            </w:tblGrid>
            <w:tr w:rsidR="00B562D3" w:rsidTr="0011718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562D3" w:rsidRDefault="00B562D3" w:rsidP="00B562D3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562D3" w:rsidRDefault="00B562D3" w:rsidP="00B562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562D3" w:rsidRDefault="00B562D3" w:rsidP="00B562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B562D3" w:rsidRDefault="00B562D3" w:rsidP="00B562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562D3" w:rsidTr="001171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562D3" w:rsidRPr="004D2956" w:rsidRDefault="00B562D3" w:rsidP="00B562D3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562D3" w:rsidRPr="004D2956" w:rsidRDefault="00B562D3" w:rsidP="00B562D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562D3" w:rsidRDefault="00B562D3" w:rsidP="00B562D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28819.7 N/m^2</w:t>
                  </w:r>
                </w:p>
                <w:p w:rsidR="00B562D3" w:rsidRPr="004D2956" w:rsidRDefault="00B562D3" w:rsidP="00B562D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2479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562D3" w:rsidRDefault="00B562D3" w:rsidP="00B562D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2.29518e+007 N/m^2</w:t>
                  </w:r>
                </w:p>
                <w:p w:rsidR="00B562D3" w:rsidRPr="004D2956" w:rsidRDefault="00B562D3" w:rsidP="00B562D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17208</w:t>
                  </w:r>
                </w:p>
              </w:tc>
            </w:tr>
            <w:tr w:rsidR="00B562D3" w:rsidTr="0011718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B562D3" w:rsidRDefault="00B562D3" w:rsidP="00B562D3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  <w:lang w:val="en-CA" w:eastAsia="en-CA"/>
                    </w:rPr>
                    <w:drawing>
                      <wp:inline distT="0" distB="0" distL="0" distR="0">
                        <wp:extent cx="6858000" cy="3856355"/>
                        <wp:effectExtent l="0" t="0" r="0" b="0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8563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562D3" w:rsidRPr="004D2956" w:rsidRDefault="00B562D3" w:rsidP="00B562D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mte380_01_vertical_mount_01-Bending-Stress-Stress1</w:t>
                  </w:r>
                </w:p>
              </w:tc>
            </w:tr>
          </w:tbl>
          <w:p w:rsidR="00B562D3" w:rsidRDefault="00B562D3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859"/>
              <w:gridCol w:w="3428"/>
              <w:gridCol w:w="2148"/>
              <w:gridCol w:w="2319"/>
            </w:tblGrid>
            <w:tr w:rsidR="00B562D3" w:rsidTr="0011718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562D3" w:rsidRDefault="00B562D3" w:rsidP="00B562D3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562D3" w:rsidRDefault="00B562D3" w:rsidP="00B562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562D3" w:rsidRDefault="00B562D3" w:rsidP="00B562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B562D3" w:rsidRDefault="00B562D3" w:rsidP="00B562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562D3" w:rsidTr="001171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562D3" w:rsidRPr="004D2956" w:rsidRDefault="00B562D3" w:rsidP="00B562D3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562D3" w:rsidRPr="004D2956" w:rsidRDefault="00B562D3" w:rsidP="00B562D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562D3" w:rsidRDefault="00B562D3" w:rsidP="00B562D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 mm</w:t>
                  </w:r>
                </w:p>
                <w:p w:rsidR="00B562D3" w:rsidRPr="004D2956" w:rsidRDefault="00B562D3" w:rsidP="00B562D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113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562D3" w:rsidRDefault="00B562D3" w:rsidP="00B562D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0.630378 mm</w:t>
                  </w:r>
                </w:p>
                <w:p w:rsidR="00B562D3" w:rsidRPr="004D2956" w:rsidRDefault="00B562D3" w:rsidP="00B562D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15870</w:t>
                  </w:r>
                </w:p>
              </w:tc>
            </w:tr>
            <w:tr w:rsidR="00B562D3" w:rsidTr="0011718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B562D3" w:rsidRDefault="00B562D3" w:rsidP="00B562D3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  <w:lang w:val="en-CA" w:eastAsia="en-CA"/>
                    </w:rPr>
                    <w:lastRenderedPageBreak/>
                    <w:drawing>
                      <wp:inline distT="0" distB="0" distL="0" distR="0">
                        <wp:extent cx="6858000" cy="3856355"/>
                        <wp:effectExtent l="0" t="0" r="0" b="0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8563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562D3" w:rsidRPr="004D2956" w:rsidRDefault="00B562D3" w:rsidP="00B562D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mte380_01_vertical_mount_01-Bending-Displacement-Displacement1</w:t>
                  </w:r>
                </w:p>
              </w:tc>
            </w:tr>
          </w:tbl>
          <w:p w:rsidR="00B562D3" w:rsidRDefault="00B562D3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41"/>
              <w:gridCol w:w="3320"/>
              <w:gridCol w:w="2398"/>
              <w:gridCol w:w="2595"/>
            </w:tblGrid>
            <w:tr w:rsidR="00B562D3" w:rsidTr="0011718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562D3" w:rsidRDefault="00B562D3" w:rsidP="00B562D3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562D3" w:rsidRDefault="00B562D3" w:rsidP="00B562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B562D3" w:rsidRDefault="00B562D3" w:rsidP="00B562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B562D3" w:rsidRDefault="00B562D3" w:rsidP="00B562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562D3" w:rsidTr="001171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562D3" w:rsidRPr="004D2956" w:rsidRDefault="00B562D3" w:rsidP="00B562D3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562D3" w:rsidRPr="004D2956" w:rsidRDefault="00B562D3" w:rsidP="00B562D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562D3" w:rsidRDefault="00B562D3" w:rsidP="00B562D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5.4449e-007 </w:t>
                  </w:r>
                </w:p>
                <w:p w:rsidR="00B562D3" w:rsidRPr="004D2956" w:rsidRDefault="00B562D3" w:rsidP="00B562D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7922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B562D3" w:rsidRDefault="00B562D3" w:rsidP="00B562D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0.000142751 </w:t>
                  </w:r>
                </w:p>
                <w:p w:rsidR="00B562D3" w:rsidRPr="004D2956" w:rsidRDefault="00B562D3" w:rsidP="00B562D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7547</w:t>
                  </w:r>
                </w:p>
              </w:tc>
            </w:tr>
            <w:tr w:rsidR="00B562D3" w:rsidTr="0011718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B562D3" w:rsidRDefault="00B562D3" w:rsidP="00B562D3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  <w:lang w:val="en-CA" w:eastAsia="en-CA"/>
                    </w:rPr>
                    <w:lastRenderedPageBreak/>
                    <w:drawing>
                      <wp:inline distT="0" distB="0" distL="0" distR="0">
                        <wp:extent cx="6858000" cy="3856355"/>
                        <wp:effectExtent l="0" t="0" r="0" b="0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8563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562D3" w:rsidRPr="004D2956" w:rsidRDefault="00B562D3" w:rsidP="00B562D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mte380_01_vertical_mount_01-Bending-Strain-Strain1</w:t>
                  </w:r>
                </w:p>
              </w:tc>
            </w:tr>
          </w:tbl>
          <w:p w:rsidR="00B562D3" w:rsidRPr="000B04D4" w:rsidRDefault="00B562D3" w:rsidP="000A7C6B"/>
          <w:bookmarkEnd w:id="22"/>
          <w:bookmarkEnd w:id="23"/>
          <w:bookmarkEnd w:id="24"/>
          <w:p w:rsidR="004A4EC3" w:rsidRPr="004A4EC3" w:rsidRDefault="004A4EC3" w:rsidP="004A4EC3"/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00"/>
            </w:tblGrid>
            <w:tr w:rsidR="00B562D3" w:rsidTr="00117183">
              <w:tc>
                <w:tcPr>
                  <w:tcW w:w="5000" w:type="pct"/>
                  <w:vAlign w:val="center"/>
                </w:tcPr>
                <w:p w:rsidR="00B562D3" w:rsidRDefault="00B562D3" w:rsidP="00B562D3">
                  <w:pPr>
                    <w:jc w:val="center"/>
                    <w:rPr>
                      <w:rStyle w:val="Strong"/>
                      <w:b w:val="0"/>
                    </w:rPr>
                  </w:pPr>
                  <w:r>
                    <w:rPr>
                      <w:bCs/>
                      <w:noProof/>
                      <w:lang w:val="en-CA" w:eastAsia="en-CA"/>
                    </w:rPr>
                    <w:drawing>
                      <wp:inline distT="0" distB="0" distL="0" distR="0">
                        <wp:extent cx="6858000" cy="3856355"/>
                        <wp:effectExtent l="0" t="0" r="0" b="0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8563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562D3" w:rsidTr="00117183">
              <w:tc>
                <w:tcPr>
                  <w:tcW w:w="5000" w:type="pct"/>
                </w:tcPr>
                <w:p w:rsidR="00B562D3" w:rsidRDefault="00B562D3" w:rsidP="00B562D3">
                  <w:pPr>
                    <w:jc w:val="center"/>
                    <w:rPr>
                      <w:rStyle w:val="Strong"/>
                      <w:b w:val="0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noProof/>
                      <w:sz w:val="20"/>
                      <w:szCs w:val="20"/>
                    </w:rPr>
                    <w:lastRenderedPageBreak/>
                    <w:t>Image-1</w:t>
                  </w:r>
                </w:p>
                <w:p w:rsidR="00B562D3" w:rsidRPr="00145DDC" w:rsidRDefault="00B562D3" w:rsidP="00B562D3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</w:p>
              </w:tc>
            </w:tr>
          </w:tbl>
          <w:p w:rsidR="00EC2432" w:rsidRDefault="00EC2432" w:rsidP="000A7C6B"/>
          <w:p w:rsidR="00EC2432" w:rsidRDefault="00EC2432" w:rsidP="000A7C6B"/>
        </w:tc>
      </w:tr>
    </w:tbl>
    <w:p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B1701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0B1701" w:rsidRDefault="00B562D3" w:rsidP="00B562D3">
            <w:pPr>
              <w:pStyle w:val="Heading1"/>
            </w:pPr>
            <w:bookmarkStart w:id="26" w:name="_Toc475368721"/>
            <w:r>
              <w:t>Conclusion</w:t>
            </w:r>
            <w:bookmarkEnd w:id="26"/>
          </w:p>
        </w:tc>
      </w:tr>
    </w:tbl>
    <w:p w:rsidR="00AC3438" w:rsidRPr="00AC3438" w:rsidRDefault="00AC3438" w:rsidP="00FE0924">
      <w:bookmarkStart w:id="27" w:name="_GoBack"/>
      <w:bookmarkEnd w:id="27"/>
    </w:p>
    <w:sectPr w:rsidR="00AC3438" w:rsidRPr="00AC3438" w:rsidSect="00F25CD7">
      <w:footerReference w:type="default" r:id="rId16"/>
      <w:footerReference w:type="firs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2D3" w:rsidRDefault="00B562D3" w:rsidP="00F25CD7">
      <w:pPr>
        <w:spacing w:after="0" w:line="240" w:lineRule="auto"/>
      </w:pPr>
      <w:r>
        <w:separator/>
      </w:r>
    </w:p>
  </w:endnote>
  <w:endnote w:type="continuationSeparator" w:id="0">
    <w:p w:rsidR="00B562D3" w:rsidRDefault="00B562D3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1"/>
      <w:gridCol w:w="3968"/>
      <w:gridCol w:w="4580"/>
      <w:gridCol w:w="557"/>
    </w:tblGrid>
    <w:tr w:rsidR="00DC4D2F" w:rsidTr="003E1AE9">
      <w:tc>
        <w:tcPr>
          <w:tcW w:w="867" w:type="pct"/>
        </w:tcPr>
        <w:p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  <w:lang w:val="en-CA" w:eastAsia="en-CA"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DC4D2F" w:rsidRDefault="00B562D3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:rsidR="00DC4D2F" w:rsidRDefault="00B562D3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mte380_01_vertical_mount_01</w:t>
          </w:r>
        </w:p>
      </w:tc>
      <w:tc>
        <w:tcPr>
          <w:tcW w:w="0" w:type="auto"/>
          <w:vAlign w:val="bottom"/>
        </w:tcPr>
        <w:p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562D3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</w:tc>
    </w:tr>
  </w:tbl>
  <w:p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:rsidTr="00BF0BC4">
      <w:tc>
        <w:tcPr>
          <w:tcW w:w="1908" w:type="dxa"/>
        </w:tcPr>
        <w:p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  <w:lang w:val="en-CA" w:eastAsia="en-CA"/>
            </w:rPr>
            <w:drawing>
              <wp:inline distT="0" distB="0" distL="0" distR="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DC4D2F" w:rsidRDefault="00B562D3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DC4D2F" w:rsidRDefault="00B562D3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mte380_01_vertical_mount_01</w:t>
          </w:r>
        </w:p>
      </w:tc>
      <w:tc>
        <w:tcPr>
          <w:tcW w:w="360" w:type="dxa"/>
          <w:vAlign w:val="bottom"/>
        </w:tcPr>
        <w:p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562D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2D3" w:rsidRDefault="00B562D3" w:rsidP="00F25CD7">
      <w:pPr>
        <w:spacing w:after="0" w:line="240" w:lineRule="auto"/>
      </w:pPr>
      <w:r>
        <w:separator/>
      </w:r>
    </w:p>
  </w:footnote>
  <w:footnote w:type="continuationSeparator" w:id="0">
    <w:p w:rsidR="00B562D3" w:rsidRDefault="00B562D3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2D3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62D3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CBC9"/>
  <w15:docId w15:val="{867FB36D-1FBA-477C-BBF2-F8EC295D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49DF5-11C0-4E1F-B97B-8FCB8A10E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0</TotalTime>
  <Pages>11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Mickey Wu</dc:creator>
  <cp:lastModifiedBy>Mickey Wu</cp:lastModifiedBy>
  <cp:revision>1</cp:revision>
  <dcterms:created xsi:type="dcterms:W3CDTF">2017-02-20T20:42:00Z</dcterms:created>
  <dcterms:modified xsi:type="dcterms:W3CDTF">2017-02-20T20:42:00Z</dcterms:modified>
</cp:coreProperties>
</file>